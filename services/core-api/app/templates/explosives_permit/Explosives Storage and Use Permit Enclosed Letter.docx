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6CFB2" w14:textId="0B66B7D8" w:rsidR="008C6A95" w:rsidRPr="00C56310" w:rsidRDefault="00F2421A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r w:rsidR="00CC5987" w:rsidRPr="00C56310">
        <w:rPr>
          <w:rFonts w:ascii="Arial" w:hAnsi="Arial" w:cs="Arial"/>
          <w:sz w:val="22"/>
          <w:szCs w:val="22"/>
        </w:rPr>
        <w:t>d.letter_date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32C90138" w14:textId="77777777" w:rsidR="00F2421A" w:rsidRPr="00C56310" w:rsidRDefault="00F2421A" w:rsidP="00BE5305">
      <w:pPr>
        <w:jc w:val="both"/>
        <w:rPr>
          <w:rFonts w:ascii="Arial" w:hAnsi="Arial" w:cs="Arial"/>
          <w:sz w:val="22"/>
          <w:szCs w:val="22"/>
        </w:rPr>
      </w:pPr>
    </w:p>
    <w:p w14:paraId="7E835B90" w14:textId="7C6C21CD" w:rsidR="00F2421A" w:rsidRPr="00C56310" w:rsidRDefault="00F2421A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r w:rsidRPr="00C56310">
        <w:rPr>
          <w:rFonts w:ascii="Arial" w:hAnsi="Arial" w:cs="Arial"/>
          <w:sz w:val="22"/>
          <w:szCs w:val="22"/>
        </w:rPr>
        <w:t>d.mine_</w:t>
      </w:r>
      <w:r w:rsidR="00175F5E">
        <w:rPr>
          <w:rFonts w:ascii="Arial" w:hAnsi="Arial" w:cs="Arial"/>
          <w:sz w:val="22"/>
          <w:szCs w:val="22"/>
        </w:rPr>
        <w:t>manager</w:t>
      </w:r>
      <w:r w:rsidRPr="00C56310">
        <w:rPr>
          <w:rFonts w:ascii="Arial" w:hAnsi="Arial" w:cs="Arial"/>
          <w:sz w:val="22"/>
          <w:szCs w:val="22"/>
        </w:rPr>
        <w:t>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349FDDE1" w14:textId="7875C43D" w:rsidR="005A15F4" w:rsidRPr="00C56310" w:rsidRDefault="005A15F4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r w:rsidRPr="00C56310">
        <w:rPr>
          <w:rFonts w:ascii="Arial" w:hAnsi="Arial" w:cs="Arial"/>
          <w:sz w:val="22"/>
          <w:szCs w:val="22"/>
        </w:rPr>
        <w:t>d.mine_name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0288DFE1" w14:textId="1D0B6F0B" w:rsidR="00E25CA7" w:rsidRPr="00C56310" w:rsidRDefault="005A15F4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r w:rsidRPr="00C56310">
        <w:rPr>
          <w:rFonts w:ascii="Arial" w:hAnsi="Arial" w:cs="Arial"/>
          <w:sz w:val="22"/>
          <w:szCs w:val="22"/>
        </w:rPr>
        <w:t>d.mine_</w:t>
      </w:r>
      <w:r w:rsidR="00175F5E">
        <w:rPr>
          <w:rFonts w:ascii="Arial" w:hAnsi="Arial" w:cs="Arial"/>
          <w:sz w:val="22"/>
          <w:szCs w:val="22"/>
        </w:rPr>
        <w:t>manager</w:t>
      </w:r>
      <w:r w:rsidR="004145B3" w:rsidRPr="00C56310">
        <w:rPr>
          <w:rFonts w:ascii="Arial" w:hAnsi="Arial" w:cs="Arial"/>
          <w:sz w:val="22"/>
          <w:szCs w:val="22"/>
        </w:rPr>
        <w:t>_</w:t>
      </w:r>
      <w:r w:rsidRPr="00C56310">
        <w:rPr>
          <w:rFonts w:ascii="Arial" w:hAnsi="Arial" w:cs="Arial"/>
          <w:sz w:val="22"/>
          <w:szCs w:val="22"/>
        </w:rPr>
        <w:t>address</w:t>
      </w:r>
      <w:r w:rsidR="00DE0A57" w:rsidRPr="00C56310">
        <w:rPr>
          <w:rFonts w:ascii="Arial" w:hAnsi="Arial" w:cs="Arial"/>
          <w:sz w:val="22"/>
          <w:szCs w:val="22"/>
        </w:rPr>
        <w:t>:convCRLF</w:t>
      </w:r>
      <w:proofErr w:type="spellEnd"/>
      <w:r w:rsidR="00DE0A57" w:rsidRPr="00C56310">
        <w:rPr>
          <w:rFonts w:ascii="Arial" w:hAnsi="Arial" w:cs="Arial"/>
          <w:sz w:val="22"/>
          <w:szCs w:val="22"/>
        </w:rPr>
        <w:t>()</w:t>
      </w:r>
      <w:r w:rsidRPr="00C56310">
        <w:rPr>
          <w:rFonts w:ascii="Arial" w:hAnsi="Arial" w:cs="Arial"/>
          <w:sz w:val="22"/>
          <w:szCs w:val="22"/>
        </w:rPr>
        <w:t>}</w:t>
      </w:r>
    </w:p>
    <w:p w14:paraId="706A7EAE" w14:textId="77777777" w:rsidR="005A15F4" w:rsidRPr="00C56310" w:rsidRDefault="005A15F4" w:rsidP="00BE5305">
      <w:pPr>
        <w:rPr>
          <w:rFonts w:ascii="Arial" w:hAnsi="Arial" w:cs="Arial"/>
          <w:sz w:val="22"/>
          <w:szCs w:val="22"/>
        </w:rPr>
      </w:pPr>
    </w:p>
    <w:p w14:paraId="580166CC" w14:textId="6A2BF822" w:rsidR="008C6A95" w:rsidRPr="00C56310" w:rsidRDefault="008C6A95" w:rsidP="00BE5305">
      <w:pPr>
        <w:jc w:val="both"/>
        <w:rPr>
          <w:rFonts w:ascii="Arial" w:hAnsi="Arial" w:cs="Arial"/>
          <w:b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Dear</w:t>
      </w:r>
      <w:r w:rsidR="00FF340C" w:rsidRPr="00C56310">
        <w:rPr>
          <w:rFonts w:ascii="Arial" w:hAnsi="Arial" w:cs="Arial"/>
          <w:sz w:val="22"/>
          <w:szCs w:val="22"/>
        </w:rPr>
        <w:t xml:space="preserve"> {</w:t>
      </w:r>
      <w:proofErr w:type="spellStart"/>
      <w:r w:rsidR="00FF340C" w:rsidRPr="00C56310">
        <w:rPr>
          <w:rFonts w:ascii="Arial" w:hAnsi="Arial" w:cs="Arial"/>
          <w:sz w:val="22"/>
          <w:szCs w:val="22"/>
        </w:rPr>
        <w:t>d.mine_manager_name</w:t>
      </w:r>
      <w:proofErr w:type="spellEnd"/>
      <w:r w:rsidR="00FF340C" w:rsidRPr="00C56310">
        <w:rPr>
          <w:rFonts w:ascii="Arial" w:hAnsi="Arial" w:cs="Arial"/>
          <w:sz w:val="22"/>
          <w:szCs w:val="22"/>
        </w:rPr>
        <w:t>}</w:t>
      </w:r>
      <w:r w:rsidR="00D11964" w:rsidRPr="00C56310">
        <w:rPr>
          <w:rFonts w:ascii="Arial" w:hAnsi="Arial" w:cs="Arial"/>
          <w:sz w:val="22"/>
          <w:szCs w:val="22"/>
        </w:rPr>
        <w:t>:</w:t>
      </w:r>
    </w:p>
    <w:p w14:paraId="32D4A722" w14:textId="0EF1B294" w:rsidR="00BE5305" w:rsidRDefault="00BE5305" w:rsidP="00BE530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047E4D3" w14:textId="6BE37348" w:rsidR="00BE5305" w:rsidRDefault="00BE5305" w:rsidP="00BE5305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Re:</w:t>
      </w:r>
      <w:r>
        <w:rPr>
          <w:rFonts w:ascii="Arial" w:hAnsi="Arial" w:cs="Arial"/>
          <w:b/>
          <w:sz w:val="22"/>
          <w:szCs w:val="22"/>
        </w:rPr>
        <w:tab/>
        <w:t>Explosives Storage and Use Permit {</w:t>
      </w:r>
      <w:proofErr w:type="spellStart"/>
      <w:r>
        <w:rPr>
          <w:rFonts w:ascii="Arial" w:hAnsi="Arial" w:cs="Arial"/>
          <w:b/>
          <w:sz w:val="22"/>
          <w:szCs w:val="22"/>
        </w:rPr>
        <w:t>d.permit_number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</w:p>
    <w:p w14:paraId="5493CEE6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45751D81" w14:textId="791067CD" w:rsidR="008C6A95" w:rsidRPr="00C56310" w:rsidRDefault="008C6A95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 xml:space="preserve">Enclosed please find new Explosives Storage and Use Permit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d.permit_number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>}</w:t>
      </w:r>
      <w:r w:rsidR="00B916A5">
        <w:rPr>
          <w:rFonts w:ascii="Arial" w:hAnsi="Arial" w:cs="Arial"/>
          <w:sz w:val="22"/>
          <w:szCs w:val="22"/>
        </w:rPr>
        <w:t xml:space="preserve"> </w:t>
      </w:r>
      <w:r w:rsidR="00B916A5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B916A5" w:rsidRPr="00C56310">
        <w:rPr>
          <w:rFonts w:ascii="Arial" w:hAnsi="Arial" w:cs="Arial"/>
          <w:sz w:val="22"/>
          <w:szCs w:val="22"/>
        </w:rPr>
        <w:t>d.</w:t>
      </w:r>
      <w:r w:rsidR="00B916A5">
        <w:rPr>
          <w:rFonts w:ascii="Arial" w:hAnsi="Arial" w:cs="Arial"/>
          <w:sz w:val="22"/>
          <w:szCs w:val="22"/>
        </w:rPr>
        <w:t>amendment_</w:t>
      </w:r>
      <w:r w:rsidR="00BB0008">
        <w:rPr>
          <w:rFonts w:ascii="Arial" w:hAnsi="Arial" w:cs="Arial"/>
          <w:sz w:val="22"/>
          <w:szCs w:val="22"/>
        </w:rPr>
        <w:t>with_date</w:t>
      </w:r>
      <w:proofErr w:type="spellEnd"/>
      <w:r w:rsidR="00B916A5" w:rsidRPr="00C56310">
        <w:rPr>
          <w:rFonts w:ascii="Arial" w:hAnsi="Arial" w:cs="Arial"/>
          <w:sz w:val="22"/>
          <w:szCs w:val="22"/>
        </w:rPr>
        <w:t>}</w:t>
      </w:r>
      <w:r w:rsidR="002966A0" w:rsidRPr="00C56310">
        <w:rPr>
          <w:rFonts w:ascii="Arial" w:hAnsi="Arial" w:cs="Arial"/>
          <w:sz w:val="22"/>
          <w:szCs w:val="22"/>
        </w:rPr>
        <w:t xml:space="preserve"> made</w:t>
      </w:r>
      <w:r w:rsidRPr="00C56310">
        <w:rPr>
          <w:rFonts w:ascii="Arial" w:hAnsi="Arial" w:cs="Arial"/>
          <w:sz w:val="22"/>
          <w:szCs w:val="22"/>
        </w:rPr>
        <w:t xml:space="preserve"> out to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</w:t>
      </w:r>
      <w:r w:rsidR="004C53A8">
        <w:rPr>
          <w:rFonts w:ascii="Arial" w:hAnsi="Arial" w:cs="Arial"/>
          <w:sz w:val="22"/>
          <w:szCs w:val="22"/>
        </w:rPr>
        <w:t>permittee</w:t>
      </w:r>
      <w:r w:rsidR="005A15F4" w:rsidRPr="00C56310">
        <w:rPr>
          <w:rFonts w:ascii="Arial" w:hAnsi="Arial" w:cs="Arial"/>
          <w:sz w:val="22"/>
          <w:szCs w:val="22"/>
        </w:rPr>
        <w:t>_name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 xml:space="preserve">} </w:t>
      </w:r>
      <w:r w:rsidR="00D76EF9" w:rsidRPr="00C56310">
        <w:rPr>
          <w:rFonts w:ascii="Arial" w:hAnsi="Arial" w:cs="Arial"/>
          <w:sz w:val="22"/>
          <w:szCs w:val="22"/>
        </w:rPr>
        <w:t>for</w:t>
      </w:r>
      <w:r w:rsidRPr="00C56310">
        <w:rPr>
          <w:rFonts w:ascii="Arial" w:hAnsi="Arial" w:cs="Arial"/>
          <w:sz w:val="22"/>
          <w:szCs w:val="22"/>
        </w:rPr>
        <w:t xml:space="preserve"> the storage </w:t>
      </w:r>
      <w:r w:rsidR="00D14D59" w:rsidRPr="00C56310">
        <w:rPr>
          <w:rFonts w:ascii="Arial" w:hAnsi="Arial" w:cs="Arial"/>
          <w:sz w:val="22"/>
          <w:szCs w:val="22"/>
        </w:rPr>
        <w:t xml:space="preserve">of explosives/detonators at the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d.mine_name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 xml:space="preserve">} </w:t>
      </w:r>
      <w:r w:rsidR="006C3F39" w:rsidRPr="00C56310">
        <w:rPr>
          <w:rFonts w:ascii="Arial" w:hAnsi="Arial" w:cs="Arial"/>
          <w:sz w:val="22"/>
          <w:szCs w:val="22"/>
        </w:rPr>
        <w:t>(</w:t>
      </w:r>
      <w:r w:rsidR="00FE0DD3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d.mine_number</w:t>
      </w:r>
      <w:proofErr w:type="spellEnd"/>
      <w:r w:rsidR="00FE0DD3">
        <w:rPr>
          <w:rFonts w:ascii="Arial" w:hAnsi="Arial" w:cs="Arial"/>
          <w:sz w:val="22"/>
          <w:szCs w:val="22"/>
        </w:rPr>
        <w:t>}</w:t>
      </w:r>
      <w:r w:rsidR="006C3F39" w:rsidRPr="00C56310">
        <w:rPr>
          <w:rFonts w:ascii="Arial" w:hAnsi="Arial" w:cs="Arial"/>
          <w:sz w:val="22"/>
          <w:szCs w:val="22"/>
        </w:rPr>
        <w:t>)</w:t>
      </w:r>
      <w:r w:rsidR="00D76EF9" w:rsidRPr="00C56310">
        <w:rPr>
          <w:rFonts w:ascii="Arial" w:hAnsi="Arial" w:cs="Arial"/>
          <w:sz w:val="22"/>
          <w:szCs w:val="22"/>
        </w:rPr>
        <w:t xml:space="preserve"> mine site</w:t>
      </w:r>
      <w:r w:rsidR="00D14D59" w:rsidRPr="00C56310">
        <w:rPr>
          <w:rFonts w:ascii="Arial" w:hAnsi="Arial" w:cs="Arial"/>
          <w:sz w:val="22"/>
          <w:szCs w:val="22"/>
        </w:rPr>
        <w:t>.</w:t>
      </w:r>
      <w:r w:rsidRPr="00C56310">
        <w:rPr>
          <w:rFonts w:ascii="Arial" w:hAnsi="Arial" w:cs="Arial"/>
          <w:sz w:val="22"/>
          <w:szCs w:val="22"/>
        </w:rPr>
        <w:t xml:space="preserve">  </w:t>
      </w:r>
    </w:p>
    <w:p w14:paraId="38F9B06F" w14:textId="77777777" w:rsidR="00A84BEE" w:rsidRPr="00C56310" w:rsidRDefault="00A84BEE" w:rsidP="00BE5305">
      <w:pPr>
        <w:rPr>
          <w:rFonts w:ascii="Arial" w:hAnsi="Arial" w:cs="Arial"/>
          <w:sz w:val="22"/>
          <w:szCs w:val="22"/>
        </w:rPr>
      </w:pPr>
    </w:p>
    <w:p w14:paraId="5DF2729B" w14:textId="41CE5B09" w:rsidR="008C6A95" w:rsidRPr="00C56310" w:rsidRDefault="001612F5" w:rsidP="00BE53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d.letter_body:convCRLF</w:t>
      </w:r>
      <w:proofErr w:type="spellEnd"/>
      <w:r>
        <w:rPr>
          <w:rFonts w:ascii="Arial" w:hAnsi="Arial" w:cs="Arial"/>
          <w:sz w:val="22"/>
          <w:szCs w:val="22"/>
        </w:rPr>
        <w:t>()}</w:t>
      </w:r>
    </w:p>
    <w:p w14:paraId="39238DCF" w14:textId="77777777" w:rsidR="00CD7288" w:rsidRPr="00C56310" w:rsidRDefault="00CD7288" w:rsidP="00BE5305">
      <w:pPr>
        <w:jc w:val="both"/>
        <w:rPr>
          <w:rFonts w:ascii="Arial" w:hAnsi="Arial" w:cs="Arial"/>
          <w:sz w:val="22"/>
          <w:szCs w:val="22"/>
        </w:rPr>
      </w:pPr>
    </w:p>
    <w:p w14:paraId="24040E73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Thank you.</w:t>
      </w:r>
    </w:p>
    <w:p w14:paraId="4AAB19DC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210BDCB9" w14:textId="710A7A64" w:rsidR="008C6A95" w:rsidRPr="00C56310" w:rsidRDefault="00F37FEF" w:rsidP="00BE530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Sincerely</w:t>
      </w:r>
      <w:r w:rsidR="008C6A95" w:rsidRPr="00C56310">
        <w:rPr>
          <w:rFonts w:ascii="Arial" w:hAnsi="Arial" w:cs="Arial"/>
          <w:sz w:val="22"/>
          <w:szCs w:val="22"/>
        </w:rPr>
        <w:t>,</w:t>
      </w:r>
    </w:p>
    <w:p w14:paraId="5F1F69D7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532C45A1" w14:textId="0EC44486" w:rsidR="008C6A95" w:rsidRPr="00C56310" w:rsidRDefault="005A15F4" w:rsidP="00BE5305">
      <w:pPr>
        <w:rPr>
          <w:rFonts w:ascii="Arial" w:hAnsi="Arial" w:cs="Arial"/>
          <w:sz w:val="22"/>
          <w:szCs w:val="22"/>
          <w:lang w:val="en-US"/>
        </w:rPr>
      </w:pPr>
      <w:r w:rsidRPr="00C56310">
        <w:rPr>
          <w:rFonts w:ascii="Arial" w:hAnsi="Arial" w:cs="Arial"/>
          <w:sz w:val="22"/>
          <w:szCs w:val="22"/>
          <w:lang w:val="en-US"/>
        </w:rPr>
        <w:t>{</w:t>
      </w:r>
      <w:proofErr w:type="spellStart"/>
      <w:r w:rsidRPr="00C56310">
        <w:rPr>
          <w:rFonts w:ascii="Arial" w:hAnsi="Arial" w:cs="Arial"/>
          <w:sz w:val="22"/>
          <w:szCs w:val="22"/>
          <w:lang w:val="en-US"/>
        </w:rPr>
        <w:t>d.images.issuing_inspector_signature</w:t>
      </w:r>
      <w:proofErr w:type="spellEnd"/>
      <w:r w:rsidRPr="00C56310">
        <w:rPr>
          <w:rFonts w:ascii="Arial" w:hAnsi="Arial" w:cs="Arial"/>
          <w:sz w:val="22"/>
          <w:szCs w:val="22"/>
          <w:lang w:val="en-US"/>
        </w:rPr>
        <w:t>}</w:t>
      </w:r>
    </w:p>
    <w:p w14:paraId="64781A3C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6E936D73" w14:textId="5232CEEF" w:rsidR="008C6A95" w:rsidRPr="00C56310" w:rsidRDefault="005A15F4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r w:rsidRPr="00C56310">
        <w:rPr>
          <w:rFonts w:ascii="Arial" w:hAnsi="Arial" w:cs="Arial"/>
          <w:sz w:val="22"/>
          <w:szCs w:val="22"/>
        </w:rPr>
        <w:t>d.issuing_inspector_name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0E6BC4B6" w14:textId="28AE593C" w:rsidR="00A708B9" w:rsidRPr="00C56310" w:rsidRDefault="00A708B9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Inspector of Mines, Health &amp; Safety</w:t>
      </w:r>
    </w:p>
    <w:sectPr w:rsidR="00A708B9" w:rsidRPr="00C56310" w:rsidSect="000B7B7D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1440" w:right="1077" w:bottom="1440" w:left="1077" w:header="635" w:footer="187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2DD19" w14:textId="77777777" w:rsidR="004F3FD8" w:rsidRDefault="004F3FD8">
      <w:r>
        <w:separator/>
      </w:r>
    </w:p>
  </w:endnote>
  <w:endnote w:type="continuationSeparator" w:id="0">
    <w:p w14:paraId="31122A8A" w14:textId="77777777" w:rsidR="004F3FD8" w:rsidRDefault="004F3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2A65E" w14:textId="77777777" w:rsidR="00B92C28" w:rsidRDefault="00B92C28" w:rsidP="00B92C28">
    <w:pPr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8"/>
      <w:gridCol w:w="3452"/>
      <w:gridCol w:w="3276"/>
    </w:tblGrid>
    <w:tr w:rsidR="00B92C28" w14:paraId="5C9B63EF" w14:textId="77777777" w:rsidTr="00B037AD">
      <w:tc>
        <w:tcPr>
          <w:tcW w:w="3356" w:type="dxa"/>
          <w:shd w:val="clear" w:color="auto" w:fill="auto"/>
        </w:tcPr>
        <w:p w14:paraId="216B78A5" w14:textId="05F9033C" w:rsidR="00B92C28" w:rsidRDefault="00B92C28" w:rsidP="002E6848">
          <w:pPr>
            <w:widowControl w:val="0"/>
            <w:tabs>
              <w:tab w:val="center" w:pos="4320"/>
              <w:tab w:val="right" w:pos="8640"/>
            </w:tabs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Ministry of </w:t>
          </w:r>
          <w:proofErr w:type="spellStart"/>
          <w:r w:rsidR="002E6848">
            <w:rPr>
              <w:rFonts w:ascii="Arial" w:hAnsi="Arial" w:cs="Arial"/>
              <w:b/>
              <w:bCs/>
              <w:sz w:val="18"/>
              <w:szCs w:val="18"/>
            </w:rPr>
            <w:t>Miniing</w:t>
          </w:r>
          <w:proofErr w:type="spellEnd"/>
          <w:r w:rsidR="002E6848">
            <w:rPr>
              <w:rFonts w:ascii="Arial" w:hAnsi="Arial" w:cs="Arial"/>
              <w:b/>
              <w:bCs/>
              <w:sz w:val="18"/>
              <w:szCs w:val="18"/>
            </w:rPr>
            <w:t xml:space="preserve"> and Critical Minerals</w:t>
          </w:r>
        </w:p>
        <w:p w14:paraId="33002497" w14:textId="1AFCF7A5" w:rsidR="00B92C28" w:rsidRDefault="00B97D3B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Responsible Mining and Competitiveness Division</w:t>
          </w:r>
        </w:p>
      </w:tc>
      <w:tc>
        <w:tcPr>
          <w:tcW w:w="3450" w:type="dxa"/>
          <w:shd w:val="clear" w:color="auto" w:fill="auto"/>
        </w:tcPr>
        <w:p w14:paraId="278875BF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3919DF67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  <w:p w14:paraId="309C430B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3274" w:type="dxa"/>
          <w:shd w:val="clear" w:color="auto" w:fill="auto"/>
        </w:tcPr>
        <w:p w14:paraId="75C4C18D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18424625" w14:textId="77777777" w:rsidR="00B92C28" w:rsidRDefault="00B92C28" w:rsidP="00B92C28">
          <w:pPr>
            <w:widowControl w:val="0"/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4189C019" w14:textId="77777777" w:rsidR="00B92C28" w:rsidRDefault="00B92C28" w:rsidP="00B92C28">
          <w:pPr>
            <w:widowControl w:val="0"/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{d.rc_office_mailing_address_line_2}</w:t>
          </w:r>
          <w:bookmarkStart w:id="0" w:name="_Hlk37327873"/>
          <w:bookmarkEnd w:id="0"/>
        </w:p>
      </w:tc>
    </w:tr>
  </w:tbl>
  <w:p w14:paraId="73F0FF8B" w14:textId="77777777" w:rsidR="00D25AC9" w:rsidRDefault="00D2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52798" w14:textId="77777777" w:rsidR="004F3FD8" w:rsidRDefault="004F3FD8">
      <w:r>
        <w:separator/>
      </w:r>
    </w:p>
  </w:footnote>
  <w:footnote w:type="continuationSeparator" w:id="0">
    <w:p w14:paraId="6ACD5CEA" w14:textId="77777777" w:rsidR="004F3FD8" w:rsidRDefault="004F3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59D12" w14:textId="3F5F00D3" w:rsidR="00D25AC9" w:rsidRDefault="004F3FD8">
    <w:pPr>
      <w:pStyle w:val="Header"/>
    </w:pPr>
    <w:r>
      <w:rPr>
        <w:noProof/>
      </w:rPr>
      <w:pict w14:anchorId="14C407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19" o:spid="_x0000_s1027" type="#_x0000_t136" alt="" style="position:absolute;margin-left:0;margin-top:0;width:681.95pt;height:29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5B859" w14:textId="4AF48C26" w:rsidR="00F2421A" w:rsidRPr="003B71B7" w:rsidRDefault="004F3FD8" w:rsidP="00F2421A">
    <w:pPr>
      <w:pStyle w:val="Header"/>
      <w:rPr>
        <w:rFonts w:ascii="Arial" w:hAnsi="Arial" w:cs="Arial"/>
        <w:noProof/>
      </w:rPr>
    </w:pPr>
    <w:r>
      <w:rPr>
        <w:noProof/>
      </w:rPr>
      <w:pict w14:anchorId="57E36D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20" o:spid="_x0000_s1026" type="#_x0000_t136" alt="" style="position:absolute;margin-left:0;margin-top:0;width:681.95pt;height:2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  <w:r w:rsidR="00F2421A">
      <w:rPr>
        <w:rFonts w:ascii="Arial" w:hAnsi="Arial" w:cs="Arial"/>
        <w:noProof/>
      </w:rPr>
      <w:drawing>
        <wp:inline distT="0" distB="0" distL="0" distR="0" wp14:anchorId="73A6CF25" wp14:editId="16AD1BEC">
          <wp:extent cx="2289742" cy="9969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89742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59A41E" w14:textId="77777777" w:rsidR="00F2421A" w:rsidRDefault="00F242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F15B5" w14:textId="4225E75E" w:rsidR="00D25AC9" w:rsidRDefault="004F3FD8">
    <w:pPr>
      <w:pStyle w:val="Header"/>
    </w:pPr>
    <w:r>
      <w:rPr>
        <w:noProof/>
      </w:rPr>
      <w:pict w14:anchorId="2A455D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18" o:spid="_x0000_s1025" type="#_x0000_t136" alt="" style="position:absolute;margin-left:0;margin-top:0;width:681.95pt;height:29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intFractionalCharacterWidth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F39"/>
    <w:rsid w:val="00001B5D"/>
    <w:rsid w:val="00077256"/>
    <w:rsid w:val="000B7B7D"/>
    <w:rsid w:val="001612F5"/>
    <w:rsid w:val="00175F5E"/>
    <w:rsid w:val="001B37E2"/>
    <w:rsid w:val="001C2ADE"/>
    <w:rsid w:val="00230F61"/>
    <w:rsid w:val="00252F0C"/>
    <w:rsid w:val="00276032"/>
    <w:rsid w:val="002966A0"/>
    <w:rsid w:val="002E6848"/>
    <w:rsid w:val="00305D6E"/>
    <w:rsid w:val="003933F7"/>
    <w:rsid w:val="004013C0"/>
    <w:rsid w:val="004145B3"/>
    <w:rsid w:val="00483DE5"/>
    <w:rsid w:val="004840DA"/>
    <w:rsid w:val="004B31DF"/>
    <w:rsid w:val="004C53A8"/>
    <w:rsid w:val="004F3FD8"/>
    <w:rsid w:val="00533C70"/>
    <w:rsid w:val="00567659"/>
    <w:rsid w:val="00571C55"/>
    <w:rsid w:val="00577B29"/>
    <w:rsid w:val="00595970"/>
    <w:rsid w:val="005A15F4"/>
    <w:rsid w:val="006835F6"/>
    <w:rsid w:val="006C3F39"/>
    <w:rsid w:val="00776429"/>
    <w:rsid w:val="00860D0E"/>
    <w:rsid w:val="008667BF"/>
    <w:rsid w:val="008C6A95"/>
    <w:rsid w:val="0094170A"/>
    <w:rsid w:val="00960B70"/>
    <w:rsid w:val="009708F9"/>
    <w:rsid w:val="009776FE"/>
    <w:rsid w:val="009B2B1F"/>
    <w:rsid w:val="009B5322"/>
    <w:rsid w:val="009C556D"/>
    <w:rsid w:val="009F44BE"/>
    <w:rsid w:val="00A156FE"/>
    <w:rsid w:val="00A708B9"/>
    <w:rsid w:val="00A84BEE"/>
    <w:rsid w:val="00AB300E"/>
    <w:rsid w:val="00AD6BB0"/>
    <w:rsid w:val="00B40E93"/>
    <w:rsid w:val="00B57216"/>
    <w:rsid w:val="00B916A5"/>
    <w:rsid w:val="00B92C28"/>
    <w:rsid w:val="00B93B49"/>
    <w:rsid w:val="00B97D3B"/>
    <w:rsid w:val="00BA3E8C"/>
    <w:rsid w:val="00BB0008"/>
    <w:rsid w:val="00BE5305"/>
    <w:rsid w:val="00C56310"/>
    <w:rsid w:val="00CC5987"/>
    <w:rsid w:val="00CD7288"/>
    <w:rsid w:val="00D0445A"/>
    <w:rsid w:val="00D11964"/>
    <w:rsid w:val="00D14D59"/>
    <w:rsid w:val="00D15974"/>
    <w:rsid w:val="00D25AC9"/>
    <w:rsid w:val="00D570C2"/>
    <w:rsid w:val="00D6648A"/>
    <w:rsid w:val="00D75C95"/>
    <w:rsid w:val="00D76EF9"/>
    <w:rsid w:val="00DB4988"/>
    <w:rsid w:val="00DE0A57"/>
    <w:rsid w:val="00E217D1"/>
    <w:rsid w:val="00E25CA7"/>
    <w:rsid w:val="00E618A1"/>
    <w:rsid w:val="00EB15A1"/>
    <w:rsid w:val="00F07E23"/>
    <w:rsid w:val="00F15D74"/>
    <w:rsid w:val="00F2421A"/>
    <w:rsid w:val="00F37FEF"/>
    <w:rsid w:val="00F45AEF"/>
    <w:rsid w:val="00F6095E"/>
    <w:rsid w:val="00F902A7"/>
    <w:rsid w:val="00FE0DD3"/>
    <w:rsid w:val="00FE3348"/>
    <w:rsid w:val="00FF340C"/>
    <w:rsid w:val="00F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B3502"/>
  <w15:docId w15:val="{7C6D4D47-2ED7-419A-AAEB-4940DED5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15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5D74"/>
    <w:rPr>
      <w:rFonts w:ascii="Tahoma" w:hAnsi="Tahoma" w:cs="Tahoma"/>
      <w:sz w:val="16"/>
      <w:szCs w:val="16"/>
      <w:lang w:val="en-GB" w:eastAsia="en-US"/>
    </w:rPr>
  </w:style>
  <w:style w:type="paragraph" w:styleId="EnvelopeAddress">
    <w:name w:val="envelope address"/>
    <w:basedOn w:val="Normal"/>
    <w:rsid w:val="00F15D74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rsid w:val="00F15D74"/>
    <w:pPr>
      <w:overflowPunct/>
      <w:autoSpaceDE/>
      <w:autoSpaceDN/>
      <w:adjustRightInd/>
      <w:textAlignment w:val="auto"/>
    </w:pPr>
    <w:rPr>
      <w:rFonts w:ascii="Cambria" w:hAnsi="Cambria"/>
      <w:sz w:val="20"/>
    </w:rPr>
  </w:style>
  <w:style w:type="character" w:customStyle="1" w:styleId="HeaderChar">
    <w:name w:val="Header Char"/>
    <w:link w:val="Header"/>
    <w:qFormat/>
    <w:rsid w:val="00F2421A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B92C28"/>
    <w:rPr>
      <w:rFonts w:ascii="Courier" w:hAnsi="Courier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ines%20Operations\Cranbrook\Health%20and%20Safety\Explosive%20Use%20Storage\Letters%20&amp;%20Memos\Company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G:\Mines Operations\Cranbrook\Health and Safety\Explosive Use Storage\Letters &amp; Memos\Company Letter.dotx</Template>
  <TotalTime>153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Explosives Storage and Use Permit Enclosed Letter</vt:lpstr>
    </vt:vector>
  </TitlesOfParts>
  <Company>Government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Explosives Storage and Use Permit Enclosed Letter</dc:title>
  <dc:creator>Jewsbury, Jerrold MEM:EX</dc:creator>
  <cp:lastModifiedBy>Tara Heagy</cp:lastModifiedBy>
  <cp:revision>33</cp:revision>
  <cp:lastPrinted>2019-01-14T22:09:00Z</cp:lastPrinted>
  <dcterms:created xsi:type="dcterms:W3CDTF">2019-01-14T22:02:00Z</dcterms:created>
  <dcterms:modified xsi:type="dcterms:W3CDTF">2025-01-14T20:54:00Z</dcterms:modified>
</cp:coreProperties>
</file>